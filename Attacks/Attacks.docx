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0402C" w14:textId="1E489E28" w:rsidR="00F06BB2" w:rsidRDefault="0038784D" w:rsidP="00F06BB2">
      <w:pPr>
        <w:pStyle w:val="Zaglavljenaslovnestrane"/>
      </w:pPr>
      <w:bookmarkStart w:id="0" w:name="_Hlk150088165"/>
      <w:bookmarkEnd w:id="0"/>
      <w:r>
        <w:t>Univerzitet</w:t>
      </w:r>
      <w:r w:rsidR="00F06BB2">
        <w:t xml:space="preserve"> </w:t>
      </w:r>
      <w:r>
        <w:t>u</w:t>
      </w:r>
      <w:r w:rsidR="00F06BB2">
        <w:t xml:space="preserve"> </w:t>
      </w:r>
      <w:r>
        <w:t>Beogradu</w:t>
      </w:r>
    </w:p>
    <w:p w14:paraId="0BCAC0F6" w14:textId="72356EC3" w:rsidR="00586F2A" w:rsidRPr="00586F2A" w:rsidRDefault="0038784D" w:rsidP="00586F2A">
      <w:pPr>
        <w:pStyle w:val="Zaglavljenaslovnestrane"/>
      </w:pPr>
      <w:r>
        <w:t>Elektrotehnički</w:t>
      </w:r>
      <w:r w:rsidR="00586F2A">
        <w:t xml:space="preserve"> </w:t>
      </w:r>
      <w:r>
        <w:t>fakultet</w:t>
      </w:r>
    </w:p>
    <w:p w14:paraId="7C596332" w14:textId="77777777" w:rsidR="00F06BB2" w:rsidRDefault="00F06BB2" w:rsidP="00F06BB2">
      <w:pPr>
        <w:pStyle w:val="Osnovnitekst"/>
      </w:pPr>
    </w:p>
    <w:p w14:paraId="0C3F8076" w14:textId="77777777" w:rsidR="00F06BB2" w:rsidRDefault="00F06BB2" w:rsidP="00F06BB2">
      <w:pPr>
        <w:pStyle w:val="Osnovnitekst"/>
      </w:pPr>
    </w:p>
    <w:p w14:paraId="7B2FD5C0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2ABD09DA" wp14:editId="312FA83E">
            <wp:extent cx="1327785" cy="1749425"/>
            <wp:effectExtent l="19050" t="0" r="5715" b="0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8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28315D" w14:textId="77777777" w:rsidR="00F06BB2" w:rsidRDefault="00F06BB2" w:rsidP="00F06BB2">
      <w:pPr>
        <w:pStyle w:val="Osnovnitekst"/>
      </w:pPr>
    </w:p>
    <w:p w14:paraId="21FABE7D" w14:textId="77777777" w:rsidR="00F06BB2" w:rsidRDefault="00F06BB2" w:rsidP="00F06BB2">
      <w:pPr>
        <w:pStyle w:val="Osnovnitekst"/>
      </w:pPr>
    </w:p>
    <w:p w14:paraId="2B6A8512" w14:textId="3C024219" w:rsidR="00F06BB2" w:rsidRPr="0038784D" w:rsidRDefault="007C1BCB" w:rsidP="00A015A5">
      <w:pPr>
        <w:pStyle w:val="Naslovteze"/>
        <w:spacing w:line="276" w:lineRule="auto"/>
        <w:rPr>
          <w:lang w:val="en-US"/>
        </w:rPr>
      </w:pPr>
      <w:r>
        <w:rPr>
          <w:lang w:val="en-US"/>
        </w:rPr>
        <w:t>Napadi i zaštita od napada</w:t>
      </w:r>
    </w:p>
    <w:p w14:paraId="307FDE34" w14:textId="7A84E1CC" w:rsidR="00F06BB2" w:rsidRPr="0038784D" w:rsidRDefault="00ED2B8F" w:rsidP="00AE0461">
      <w:pPr>
        <w:pStyle w:val="Podnaslovteze"/>
        <w:rPr>
          <w:lang w:val="en-US"/>
        </w:rPr>
      </w:pPr>
      <w:r>
        <w:rPr>
          <w:lang w:val="en-US"/>
        </w:rPr>
        <w:t>Projekat iz predmeta Razvoj bezbednog softvera</w:t>
      </w:r>
    </w:p>
    <w:p w14:paraId="1E0F87D5" w14:textId="77777777" w:rsidR="00AE0461" w:rsidRDefault="00AE0461" w:rsidP="00053CEC">
      <w:pPr>
        <w:pStyle w:val="Osnovnitekst"/>
        <w:ind w:firstLine="0"/>
      </w:pPr>
    </w:p>
    <w:p w14:paraId="54DAC8B9" w14:textId="77777777" w:rsidR="00A3069A" w:rsidRDefault="00A3069A" w:rsidP="00F06BB2">
      <w:pPr>
        <w:pStyle w:val="Osnovnitekst"/>
      </w:pPr>
    </w:p>
    <w:p w14:paraId="685352F2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060"/>
        <w:gridCol w:w="3578"/>
      </w:tblGrid>
      <w:tr w:rsidR="00A3069A" w14:paraId="3CEAB384" w14:textId="77777777" w:rsidTr="00426E8D">
        <w:tc>
          <w:tcPr>
            <w:tcW w:w="6204" w:type="dxa"/>
            <w:vAlign w:val="center"/>
          </w:tcPr>
          <w:p w14:paraId="5FA203C6" w14:textId="652DEAC1" w:rsidR="00A3069A" w:rsidRDefault="00ED2B8F" w:rsidP="00AE0461">
            <w:pPr>
              <w:pStyle w:val="Naslovnakandidatimentor"/>
            </w:pPr>
            <w:r>
              <w:t>Profesor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6577B86A" w14:textId="201F6F22" w:rsidR="00A3069A" w:rsidRDefault="00ED2B8F" w:rsidP="00AE0461">
            <w:pPr>
              <w:pStyle w:val="Naslovnakandidatimentor"/>
            </w:pPr>
            <w:r>
              <w:t>Student</w:t>
            </w:r>
            <w:r w:rsidR="00196C7A">
              <w:t>:</w:t>
            </w:r>
          </w:p>
        </w:tc>
      </w:tr>
      <w:tr w:rsidR="00A3069A" w14:paraId="1804FDB1" w14:textId="77777777" w:rsidTr="00426E8D">
        <w:trPr>
          <w:trHeight w:val="491"/>
        </w:trPr>
        <w:tc>
          <w:tcPr>
            <w:tcW w:w="6204" w:type="dxa"/>
            <w:vAlign w:val="center"/>
          </w:tcPr>
          <w:p w14:paraId="12F5B635" w14:textId="1807C3F1" w:rsidR="00A3069A" w:rsidRPr="0038784D" w:rsidRDefault="00ED2B8F" w:rsidP="00AE0461">
            <w:pPr>
              <w:pStyle w:val="Naslovnakandidatimentor"/>
              <w:rPr>
                <w:lang w:val="en-US"/>
              </w:rPr>
            </w:pPr>
            <w:r>
              <w:rPr>
                <w:lang w:val="en-US"/>
              </w:rPr>
              <w:t>Žarko</w:t>
            </w:r>
            <w:r w:rsidR="00A015A5">
              <w:rPr>
                <w:lang w:val="sr-Cyrl-RS"/>
              </w:rPr>
              <w:t xml:space="preserve"> </w:t>
            </w:r>
            <w:r>
              <w:rPr>
                <w:lang w:val="en-US"/>
              </w:rPr>
              <w:t>Stanisaveljvić</w:t>
            </w:r>
            <w:r w:rsidR="00A015A5">
              <w:rPr>
                <w:lang w:val="sr-Cyrl-RS"/>
              </w:rPr>
              <w:t xml:space="preserve">, </w:t>
            </w:r>
            <w:r w:rsidR="0038784D">
              <w:rPr>
                <w:lang w:val="en-US"/>
              </w:rPr>
              <w:t>prof</w:t>
            </w:r>
            <w:r w:rsidR="00A015A5">
              <w:rPr>
                <w:lang w:val="sr-Cyrl-RS"/>
              </w:rPr>
              <w:t xml:space="preserve">. </w:t>
            </w:r>
            <w:r w:rsidR="0038784D">
              <w:rPr>
                <w:lang w:val="en-US"/>
              </w:rPr>
              <w:t>dr</w:t>
            </w:r>
          </w:p>
        </w:tc>
        <w:tc>
          <w:tcPr>
            <w:tcW w:w="3650" w:type="dxa"/>
            <w:vAlign w:val="center"/>
          </w:tcPr>
          <w:p w14:paraId="775BCE44" w14:textId="623BEDB7" w:rsidR="00A3069A" w:rsidRPr="002F7A64" w:rsidRDefault="0038784D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en-US"/>
              </w:rPr>
              <w:t>Filip</w:t>
            </w:r>
            <w:r w:rsidR="002F7A64">
              <w:rPr>
                <w:lang w:val="sr-Cyrl-RS"/>
              </w:rPr>
              <w:t xml:space="preserve"> </w:t>
            </w:r>
            <w:r>
              <w:rPr>
                <w:lang w:val="en-US"/>
              </w:rPr>
              <w:t>Kojić</w:t>
            </w:r>
            <w:r w:rsidR="002F7A64">
              <w:rPr>
                <w:lang w:val="sr-Cyrl-RS"/>
              </w:rPr>
              <w:t xml:space="preserve"> 2023/3297</w:t>
            </w:r>
          </w:p>
        </w:tc>
      </w:tr>
    </w:tbl>
    <w:p w14:paraId="128533DD" w14:textId="77777777" w:rsidR="00F06BB2" w:rsidRDefault="00F06BB2" w:rsidP="00F06BB2">
      <w:pPr>
        <w:pStyle w:val="Osnovnitekst"/>
      </w:pPr>
    </w:p>
    <w:p w14:paraId="1B23607B" w14:textId="77777777" w:rsidR="00F06BB2" w:rsidRDefault="00F06BB2" w:rsidP="00F06BB2">
      <w:pPr>
        <w:pStyle w:val="Osnovnitekst"/>
      </w:pPr>
    </w:p>
    <w:p w14:paraId="37391531" w14:textId="77777777" w:rsidR="00A3069A" w:rsidRDefault="00A3069A" w:rsidP="00F06BB2">
      <w:pPr>
        <w:pStyle w:val="Osnovnitekst"/>
      </w:pPr>
    </w:p>
    <w:p w14:paraId="1BA3944C" w14:textId="6F8B8C38" w:rsidR="00F06BB2" w:rsidRDefault="0038784D" w:rsidP="00053CEC">
      <w:pPr>
        <w:pStyle w:val="Vremepredajeteze"/>
        <w:sectPr w:rsidR="00F06BB2" w:rsidSect="006E751E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  <w:r>
        <w:t>Beograd</w:t>
      </w:r>
      <w:r w:rsidR="00A3069A">
        <w:t xml:space="preserve">, </w:t>
      </w:r>
      <w:r w:rsidR="005E022C">
        <w:rPr>
          <w:lang w:val="en-US"/>
        </w:rPr>
        <w:t>Februar</w:t>
      </w:r>
      <w:r w:rsidR="00A3069A">
        <w:t xml:space="preserve"> 20</w:t>
      </w:r>
      <w:r w:rsidR="00053CEC">
        <w:t>24</w:t>
      </w:r>
      <w:r w:rsidR="00A3069A">
        <w:t>.</w:t>
      </w:r>
    </w:p>
    <w:p w14:paraId="6D7CE1E7" w14:textId="65F17E17" w:rsidR="00F06BB2" w:rsidRDefault="00E4454C" w:rsidP="00F06BB2">
      <w:pPr>
        <w:pStyle w:val="SadrajLiteratura"/>
      </w:pPr>
      <w:bookmarkStart w:id="1" w:name="_Toc157116527"/>
      <w:r>
        <w:lastRenderedPageBreak/>
        <w:t>Sadržaj</w:t>
      </w:r>
      <w:bookmarkEnd w:id="1"/>
    </w:p>
    <w:p w14:paraId="600BF712" w14:textId="1D4DF25C" w:rsidR="00972E53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157116527" w:history="1">
        <w:r w:rsidR="00972E53" w:rsidRPr="006108D3">
          <w:rPr>
            <w:rStyle w:val="Hyperlink"/>
            <w:noProof/>
          </w:rPr>
          <w:t>Sadržaj</w:t>
        </w:r>
        <w:r w:rsidR="00972E53">
          <w:rPr>
            <w:noProof/>
            <w:webHidden/>
          </w:rPr>
          <w:tab/>
        </w:r>
        <w:r w:rsidR="00972E53">
          <w:rPr>
            <w:noProof/>
            <w:webHidden/>
          </w:rPr>
          <w:fldChar w:fldCharType="begin"/>
        </w:r>
        <w:r w:rsidR="00972E53">
          <w:rPr>
            <w:noProof/>
            <w:webHidden/>
          </w:rPr>
          <w:instrText xml:space="preserve"> PAGEREF _Toc157116527 \h </w:instrText>
        </w:r>
        <w:r w:rsidR="00972E53">
          <w:rPr>
            <w:noProof/>
            <w:webHidden/>
          </w:rPr>
        </w:r>
        <w:r w:rsidR="00972E53">
          <w:rPr>
            <w:noProof/>
            <w:webHidden/>
          </w:rPr>
          <w:fldChar w:fldCharType="separate"/>
        </w:r>
        <w:r w:rsidR="00393823">
          <w:rPr>
            <w:noProof/>
            <w:webHidden/>
          </w:rPr>
          <w:t>2</w:t>
        </w:r>
        <w:r w:rsidR="00972E53">
          <w:rPr>
            <w:noProof/>
            <w:webHidden/>
          </w:rPr>
          <w:fldChar w:fldCharType="end"/>
        </w:r>
      </w:hyperlink>
    </w:p>
    <w:p w14:paraId="46124BA6" w14:textId="03CE8201" w:rsidR="00972E53" w:rsidRDefault="00972E53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28" w:history="1">
        <w:r w:rsidRPr="006108D3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6108D3">
          <w:rPr>
            <w:rStyle w:val="Hyperlink"/>
            <w:noProof/>
          </w:rPr>
          <w:t>SQL injection napad sa XXS skriptom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_Toc157116528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382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6ECFE8A" w14:textId="4A1A5A88" w:rsidR="00972E53" w:rsidRDefault="00972E53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29" w:history="1">
        <w:r w:rsidRPr="006108D3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6108D3">
          <w:rPr>
            <w:rStyle w:val="Hyperlink"/>
            <w:noProof/>
            <w:lang w:val="en-US"/>
          </w:rPr>
          <w:t xml:space="preserve">Proba </w:t>
        </w:r>
        <w:r w:rsidRPr="006108D3">
          <w:rPr>
            <w:rStyle w:val="Hyperlink"/>
            <w:noProof/>
          </w:rPr>
          <w:t>SQL injection napada sa XXS skriptom nakon zaštite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_Toc157116529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382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EDC8CE" w14:textId="30FE79AD" w:rsidR="00972E53" w:rsidRDefault="00972E53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30" w:history="1">
        <w:r w:rsidRPr="006108D3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6108D3">
          <w:rPr>
            <w:rStyle w:val="Hyperlink"/>
            <w:noProof/>
          </w:rPr>
          <w:t>CSRF napad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_Toc157116530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382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93D440E" w14:textId="56DD2AF4" w:rsidR="00972E53" w:rsidRDefault="00972E53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31" w:history="1">
        <w:r w:rsidRPr="006108D3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6108D3">
          <w:rPr>
            <w:rStyle w:val="Hyperlink"/>
            <w:noProof/>
          </w:rPr>
          <w:t>Proba CSRF napada nakon zaštite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_Toc157116531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382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0D98FC" w14:textId="5E688FEC" w:rsidR="00F06BB2" w:rsidRDefault="00D20D2B" w:rsidP="002079CF">
      <w:pPr>
        <w:pStyle w:val="TOC3"/>
        <w:tabs>
          <w:tab w:val="left" w:pos="1440"/>
          <w:tab w:val="right" w:leader="dot" w:pos="9628"/>
        </w:tabs>
      </w:pPr>
      <w:r>
        <w:fldChar w:fldCharType="end"/>
      </w:r>
    </w:p>
    <w:p w14:paraId="1BF076C9" w14:textId="129893A6" w:rsidR="006F5267" w:rsidRDefault="00144F3E" w:rsidP="00144F3E">
      <w:pPr>
        <w:pStyle w:val="Inivonaslova-Poglavlje"/>
      </w:pPr>
      <w:bookmarkStart w:id="2" w:name="_Toc254342941"/>
      <w:r>
        <w:lastRenderedPageBreak/>
        <w:t xml:space="preserve"> </w:t>
      </w:r>
      <w:bookmarkStart w:id="3" w:name="_Toc157116528"/>
      <w:bookmarkEnd w:id="2"/>
      <w:r w:rsidR="006165DF">
        <w:t>SQL injection napad sa XXS skriptom</w:t>
      </w:r>
      <w:bookmarkEnd w:id="3"/>
    </w:p>
    <w:p w14:paraId="36BA0757" w14:textId="52FC0263" w:rsidR="007526C7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28F478DE" wp14:editId="13253285">
            <wp:extent cx="6120130" cy="2858135"/>
            <wp:effectExtent l="0" t="0" r="0" b="0"/>
            <wp:docPr id="196732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6314" name="Picture 19673263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EB60" w14:textId="4DCEC24D" w:rsidR="007526C7" w:rsidRDefault="007526C7" w:rsidP="007526C7">
      <w:pPr>
        <w:pStyle w:val="Oznakaslike"/>
      </w:pPr>
      <w:r>
        <w:t>Korak 1 - SQL upit koji dodaje novog korisnika sa mejl poljem kao malicioznom XXS skriptom</w:t>
      </w:r>
    </w:p>
    <w:p w14:paraId="56C798A5" w14:textId="77777777" w:rsidR="00A907DB" w:rsidRPr="00A907DB" w:rsidRDefault="00A907DB" w:rsidP="00A907DB">
      <w:pPr>
        <w:pStyle w:val="Osnovnitekst"/>
      </w:pPr>
    </w:p>
    <w:p w14:paraId="1540473D" w14:textId="079C0549" w:rsidR="003B74BE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07838243" wp14:editId="3B42F7B2">
            <wp:extent cx="6120130" cy="2818765"/>
            <wp:effectExtent l="0" t="0" r="0" b="635"/>
            <wp:docPr id="626783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83900" name="Picture 62678390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BF5A" w14:textId="61E37459" w:rsidR="007526C7" w:rsidRPr="007526C7" w:rsidRDefault="007526C7" w:rsidP="007526C7">
      <w:pPr>
        <w:pStyle w:val="Oznakaslike"/>
      </w:pPr>
      <w:r>
        <w:t>Korak 2 - Dodat je novi komentar</w:t>
      </w:r>
    </w:p>
    <w:p w14:paraId="428283D8" w14:textId="65883E5E" w:rsidR="007526C7" w:rsidRDefault="007526C7" w:rsidP="007526C7">
      <w:pPr>
        <w:pStyle w:val="SlikeTabele"/>
      </w:pPr>
      <w:r>
        <w:rPr>
          <w:noProof/>
        </w:rPr>
        <w:lastRenderedPageBreak/>
        <w:drawing>
          <wp:inline distT="0" distB="0" distL="0" distR="0" wp14:anchorId="36CD8473" wp14:editId="4A22FCA4">
            <wp:extent cx="6120130" cy="2835275"/>
            <wp:effectExtent l="0" t="0" r="0" b="3175"/>
            <wp:docPr id="46460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035" name="Picture 46460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231D" w14:textId="03F734B6" w:rsidR="007526C7" w:rsidRDefault="007526C7" w:rsidP="007526C7">
      <w:pPr>
        <w:pStyle w:val="Oznakaslike"/>
      </w:pPr>
      <w:r>
        <w:t>Korak 3 - Ubačen je novi korisnik u bazu</w:t>
      </w:r>
    </w:p>
    <w:p w14:paraId="5E613389" w14:textId="77777777" w:rsidR="00A907DB" w:rsidRPr="00A907DB" w:rsidRDefault="00A907DB" w:rsidP="00A907DB">
      <w:pPr>
        <w:pStyle w:val="Osnovnitekst"/>
        <w:rPr>
          <w:lang w:val="en-US"/>
        </w:rPr>
      </w:pPr>
    </w:p>
    <w:p w14:paraId="17720B00" w14:textId="503AD77D" w:rsidR="007526C7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7C69AD79" wp14:editId="097E377A">
            <wp:extent cx="6120130" cy="2835910"/>
            <wp:effectExtent l="0" t="0" r="0" b="2540"/>
            <wp:docPr id="13043577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57769" name="Picture 130435776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D21" w14:textId="74081079" w:rsidR="007526C7" w:rsidRDefault="007526C7" w:rsidP="007526C7">
      <w:pPr>
        <w:pStyle w:val="Oznakaslike"/>
      </w:pPr>
      <w:r>
        <w:t xml:space="preserve">Korak </w:t>
      </w:r>
      <w:r w:rsidR="00380263">
        <w:t>4</w:t>
      </w:r>
      <w:r>
        <w:t xml:space="preserve"> </w:t>
      </w:r>
      <w:r>
        <w:t>–</w:t>
      </w:r>
      <w:r>
        <w:t xml:space="preserve"> </w:t>
      </w:r>
      <w:r>
        <w:t>Nakon klika na Search</w:t>
      </w:r>
      <w:r w:rsidR="00380263">
        <w:t xml:space="preserve"> dugme</w:t>
      </w:r>
      <w:r>
        <w:t>, ispisuje se sesijski</w:t>
      </w:r>
      <w:r w:rsidR="00380263">
        <w:t xml:space="preserve"> kolačić ulogovanog korisnika</w:t>
      </w:r>
    </w:p>
    <w:p w14:paraId="56E4BA73" w14:textId="13687FEC" w:rsidR="002501DE" w:rsidRDefault="002501DE" w:rsidP="002501DE">
      <w:pPr>
        <w:pStyle w:val="Osnovnitekst"/>
        <w:rPr>
          <w:lang w:val="en-US"/>
        </w:rPr>
      </w:pPr>
    </w:p>
    <w:p w14:paraId="2B0046CB" w14:textId="77777777" w:rsidR="002501DE" w:rsidRDefault="002501DE">
      <w:pPr>
        <w:rPr>
          <w:lang w:val="en-US"/>
        </w:rPr>
      </w:pPr>
      <w:r>
        <w:rPr>
          <w:lang w:val="en-US"/>
        </w:rPr>
        <w:br w:type="page"/>
      </w:r>
    </w:p>
    <w:p w14:paraId="4B263267" w14:textId="66F31D9E" w:rsidR="002501DE" w:rsidRDefault="002501DE" w:rsidP="002501DE">
      <w:pPr>
        <w:pStyle w:val="Inivonaslova-Poglavlje"/>
      </w:pPr>
      <w:r>
        <w:rPr>
          <w:lang w:val="en-US"/>
        </w:rPr>
        <w:lastRenderedPageBreak/>
        <w:t xml:space="preserve"> </w:t>
      </w:r>
      <w:bookmarkStart w:id="4" w:name="_Toc157116529"/>
      <w:r>
        <w:rPr>
          <w:lang w:val="en-US"/>
        </w:rPr>
        <w:t xml:space="preserve">Proba </w:t>
      </w:r>
      <w:r>
        <w:t>SQL injection napad</w:t>
      </w:r>
      <w:r>
        <w:t>a</w:t>
      </w:r>
      <w:r>
        <w:t xml:space="preserve"> sa XXS skriptom</w:t>
      </w:r>
      <w:r>
        <w:t xml:space="preserve"> nakon zaštite</w:t>
      </w:r>
      <w:bookmarkEnd w:id="4"/>
    </w:p>
    <w:p w14:paraId="58539E76" w14:textId="73F61059" w:rsidR="002501DE" w:rsidRDefault="002501DE" w:rsidP="002501DE">
      <w:pPr>
        <w:pStyle w:val="SlikeTabele"/>
      </w:pPr>
      <w:r>
        <w:rPr>
          <w:noProof/>
        </w:rPr>
        <w:drawing>
          <wp:inline distT="0" distB="0" distL="0" distR="0" wp14:anchorId="41DE0F88" wp14:editId="22C1F611">
            <wp:extent cx="6120130" cy="2849245"/>
            <wp:effectExtent l="0" t="0" r="0" b="8255"/>
            <wp:docPr id="16620491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49111" name="Picture 16620491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064" w14:textId="2E91ED67" w:rsidR="002501DE" w:rsidRDefault="002501DE" w:rsidP="002501DE">
      <w:pPr>
        <w:pStyle w:val="Oznakaslike"/>
      </w:pPr>
      <w:r>
        <w:t>Korak 1 - SQL upit koji dodaje novog korisnika sa mejl poljem kao malicioznom XXS skriptom</w:t>
      </w:r>
    </w:p>
    <w:p w14:paraId="76D5C3AE" w14:textId="77777777" w:rsidR="00A907DB" w:rsidRPr="00A907DB" w:rsidRDefault="00A907DB" w:rsidP="00A907DB">
      <w:pPr>
        <w:pStyle w:val="Osnovnitekst"/>
      </w:pPr>
    </w:p>
    <w:p w14:paraId="3C28A1F7" w14:textId="3936AE3A" w:rsidR="002501DE" w:rsidRDefault="002501DE" w:rsidP="002501DE">
      <w:pPr>
        <w:pStyle w:val="SlikeTabele"/>
      </w:pPr>
      <w:r>
        <w:rPr>
          <w:noProof/>
        </w:rPr>
        <w:drawing>
          <wp:inline distT="0" distB="0" distL="0" distR="0" wp14:anchorId="01C6ACAF" wp14:editId="1793F8F1">
            <wp:extent cx="6120130" cy="2832735"/>
            <wp:effectExtent l="0" t="0" r="0" b="5715"/>
            <wp:docPr id="19599539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3948" name="Picture 19599539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A432" w14:textId="37CA6E5C" w:rsidR="002501DE" w:rsidRDefault="002501DE" w:rsidP="002501DE">
      <w:pPr>
        <w:pStyle w:val="Oznakaslike"/>
      </w:pPr>
      <w:r>
        <w:t xml:space="preserve">Korak </w:t>
      </w:r>
      <w:r>
        <w:t>2</w:t>
      </w:r>
      <w:r>
        <w:t xml:space="preserve"> - SQL upit </w:t>
      </w:r>
      <w:r>
        <w:t>je dodat kao običan komentar</w:t>
      </w:r>
    </w:p>
    <w:p w14:paraId="3C082668" w14:textId="2E6F4289" w:rsidR="002501DE" w:rsidRDefault="002501DE" w:rsidP="002501DE">
      <w:pPr>
        <w:pStyle w:val="SlikeTabele"/>
      </w:pPr>
      <w:r>
        <w:rPr>
          <w:noProof/>
        </w:rPr>
        <w:lastRenderedPageBreak/>
        <w:drawing>
          <wp:inline distT="0" distB="0" distL="0" distR="0" wp14:anchorId="7D585FA7" wp14:editId="227FB01C">
            <wp:extent cx="6120130" cy="2844165"/>
            <wp:effectExtent l="0" t="0" r="0" b="0"/>
            <wp:docPr id="21346965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96583" name="Picture 213469658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CC9C" w14:textId="3F2DB6BB" w:rsidR="00CF3A75" w:rsidRDefault="002501DE" w:rsidP="002501DE">
      <w:pPr>
        <w:pStyle w:val="Oznakaslike"/>
      </w:pPr>
      <w:r>
        <w:t xml:space="preserve">Korak </w:t>
      </w:r>
      <w:r>
        <w:t>3</w:t>
      </w:r>
      <w:r>
        <w:t xml:space="preserve"> – </w:t>
      </w:r>
      <w:r>
        <w:t xml:space="preserve">Novi korisnik nije </w:t>
      </w:r>
      <w:r w:rsidR="0082252D">
        <w:t>ubačen</w:t>
      </w:r>
      <w:r>
        <w:t>, nakon klika na Search dugme ne ispisuje se ništa na konzoli</w:t>
      </w:r>
    </w:p>
    <w:p w14:paraId="57C80A10" w14:textId="77777777" w:rsidR="00CF3A75" w:rsidRDefault="00CF3A75">
      <w:pPr>
        <w:rPr>
          <w:b/>
          <w:bCs/>
          <w:sz w:val="20"/>
          <w:szCs w:val="20"/>
          <w:lang w:val="sr-Latn-CS"/>
        </w:rPr>
      </w:pPr>
      <w:r>
        <w:br w:type="page"/>
      </w:r>
    </w:p>
    <w:p w14:paraId="0242290E" w14:textId="4C2DC0F9" w:rsidR="002501DE" w:rsidRDefault="00CF3A75" w:rsidP="00CF3A75">
      <w:pPr>
        <w:pStyle w:val="Inivonaslova-Poglavlje"/>
      </w:pPr>
      <w:r>
        <w:lastRenderedPageBreak/>
        <w:t xml:space="preserve"> </w:t>
      </w:r>
      <w:bookmarkStart w:id="5" w:name="_Toc157116530"/>
      <w:r>
        <w:t>CSRF napad</w:t>
      </w:r>
      <w:bookmarkEnd w:id="5"/>
    </w:p>
    <w:p w14:paraId="4C6C09BF" w14:textId="58498098" w:rsidR="002501DE" w:rsidRDefault="00F46A78" w:rsidP="00F46A78">
      <w:pPr>
        <w:pStyle w:val="SlikeTabele"/>
      </w:pPr>
      <w:r>
        <w:rPr>
          <w:noProof/>
        </w:rPr>
        <w:drawing>
          <wp:inline distT="0" distB="0" distL="0" distR="0" wp14:anchorId="16D7343E" wp14:editId="067AB369">
            <wp:extent cx="6120130" cy="5078095"/>
            <wp:effectExtent l="0" t="0" r="0" b="8255"/>
            <wp:docPr id="18130889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88980" name="Picture 181308898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0DE8" w14:textId="046898E8" w:rsidR="00F46A78" w:rsidRDefault="00F46A78" w:rsidP="00F46A78">
      <w:pPr>
        <w:pStyle w:val="Oznakaslike"/>
      </w:pPr>
      <w:r>
        <w:t>Korak 1 – Napisana exploit() funkcija za promenu imena i prezimena korisnika sa id = 1</w:t>
      </w:r>
    </w:p>
    <w:p w14:paraId="6CB8FE19" w14:textId="17194EB3" w:rsidR="00616C06" w:rsidRDefault="00A907DB" w:rsidP="00A907DB">
      <w:pPr>
        <w:pStyle w:val="SlikeTabele"/>
      </w:pPr>
      <w:r>
        <w:rPr>
          <w:noProof/>
        </w:rPr>
        <w:lastRenderedPageBreak/>
        <w:drawing>
          <wp:inline distT="0" distB="0" distL="0" distR="0" wp14:anchorId="40ECF588" wp14:editId="76827D1A">
            <wp:extent cx="6120130" cy="2821305"/>
            <wp:effectExtent l="0" t="0" r="0" b="0"/>
            <wp:docPr id="5762392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39226" name="Picture 5762392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D559" w14:textId="2C36A659" w:rsidR="00A907DB" w:rsidRDefault="00A907DB" w:rsidP="00A907DB">
      <w:pPr>
        <w:pStyle w:val="Oznakaslike"/>
        <w:rPr>
          <w:lang w:val="en-US"/>
        </w:rPr>
      </w:pPr>
      <w:r>
        <w:t>Korak</w:t>
      </w:r>
      <w:r>
        <w:t xml:space="preserve"> 2</w:t>
      </w:r>
      <w:r>
        <w:t xml:space="preserve"> – </w:t>
      </w:r>
      <w:r>
        <w:t>Pregled svih korisnika pre izvr</w:t>
      </w:r>
      <w:r>
        <w:rPr>
          <w:lang w:val="en-US"/>
        </w:rPr>
        <w:t>šavanja napada</w:t>
      </w:r>
    </w:p>
    <w:p w14:paraId="561FF296" w14:textId="77777777" w:rsidR="00A907DB" w:rsidRPr="00A907DB" w:rsidRDefault="00A907DB" w:rsidP="00A907DB">
      <w:pPr>
        <w:pStyle w:val="Osnovnitekst"/>
        <w:rPr>
          <w:lang w:val="en-US"/>
        </w:rPr>
      </w:pPr>
    </w:p>
    <w:p w14:paraId="404CCE3C" w14:textId="114584B1" w:rsidR="00A907DB" w:rsidRDefault="00A907DB" w:rsidP="00A907DB">
      <w:pPr>
        <w:pStyle w:val="SlikeTabele"/>
      </w:pPr>
      <w:r>
        <w:rPr>
          <w:noProof/>
        </w:rPr>
        <w:drawing>
          <wp:inline distT="0" distB="0" distL="0" distR="0" wp14:anchorId="330045AE" wp14:editId="042E1258">
            <wp:extent cx="6120130" cy="2832735"/>
            <wp:effectExtent l="0" t="0" r="0" b="5715"/>
            <wp:docPr id="17627150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15062" name="Picture 176271506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9F49" w14:textId="6F7FE9A3" w:rsidR="00A907DB" w:rsidRPr="00A907DB" w:rsidRDefault="00A907DB" w:rsidP="00A907DB">
      <w:pPr>
        <w:pStyle w:val="Oznakaslike"/>
        <w:rPr>
          <w:lang w:val="en-US"/>
        </w:rPr>
      </w:pPr>
      <w:r>
        <w:t xml:space="preserve">Korak </w:t>
      </w:r>
      <w:r>
        <w:t>3</w:t>
      </w:r>
      <w:r>
        <w:t xml:space="preserve"> – </w:t>
      </w:r>
      <w:r>
        <w:t>Nakon klika na Click here, šalje se zahtev na odgovarajuću putanju</w:t>
      </w:r>
    </w:p>
    <w:p w14:paraId="6AA48E36" w14:textId="284FD7C9" w:rsidR="00A907DB" w:rsidRDefault="00A907DB" w:rsidP="00A907DB">
      <w:pPr>
        <w:pStyle w:val="Osnovnitekst"/>
      </w:pPr>
    </w:p>
    <w:p w14:paraId="1A160EEA" w14:textId="77777777" w:rsidR="00A907DB" w:rsidRDefault="00A907DB">
      <w:pPr>
        <w:rPr>
          <w:lang w:val="sr-Latn-CS"/>
        </w:rPr>
      </w:pPr>
      <w:r>
        <w:br w:type="page"/>
      </w:r>
    </w:p>
    <w:p w14:paraId="72EA79CE" w14:textId="4CD043D3" w:rsidR="00A907DB" w:rsidRDefault="00A907DB" w:rsidP="00A907DB">
      <w:pPr>
        <w:pStyle w:val="SlikeTabele"/>
      </w:pPr>
      <w:r>
        <w:rPr>
          <w:noProof/>
        </w:rPr>
        <w:lastRenderedPageBreak/>
        <w:drawing>
          <wp:inline distT="0" distB="0" distL="0" distR="0" wp14:anchorId="6CC6D183" wp14:editId="212ADB5C">
            <wp:extent cx="6120130" cy="2815590"/>
            <wp:effectExtent l="0" t="0" r="0" b="3810"/>
            <wp:docPr id="1250042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4217" name="Picture 1250042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72A9" w14:textId="26CF55D1" w:rsidR="00C5042E" w:rsidRDefault="00A907DB" w:rsidP="00A907DB">
      <w:pPr>
        <w:pStyle w:val="Oznakaslike"/>
        <w:rPr>
          <w:lang w:val="en-US"/>
        </w:rPr>
      </w:pPr>
      <w:r>
        <w:t xml:space="preserve">Korak </w:t>
      </w:r>
      <w:r w:rsidR="00393823">
        <w:t>4</w:t>
      </w:r>
      <w:r>
        <w:t xml:space="preserve"> – </w:t>
      </w:r>
      <w:r>
        <w:t xml:space="preserve">Uspešno izvršen CSRF napad, promenjeno ime i prezime korisnika sa id </w:t>
      </w:r>
      <w:r>
        <w:rPr>
          <w:lang w:val="en-US"/>
        </w:rPr>
        <w:t>= 1</w:t>
      </w:r>
    </w:p>
    <w:p w14:paraId="1B550202" w14:textId="77777777" w:rsidR="00C5042E" w:rsidRDefault="00C5042E">
      <w:pPr>
        <w:rPr>
          <w:b/>
          <w:bCs/>
          <w:sz w:val="20"/>
          <w:szCs w:val="20"/>
          <w:lang w:val="en-US"/>
        </w:rPr>
      </w:pPr>
      <w:r>
        <w:rPr>
          <w:lang w:val="en-US"/>
        </w:rPr>
        <w:br w:type="page"/>
      </w:r>
    </w:p>
    <w:p w14:paraId="4F51A1E3" w14:textId="18C6453E" w:rsidR="00A907DB" w:rsidRDefault="00C5042E" w:rsidP="00C5042E">
      <w:pPr>
        <w:pStyle w:val="Inivonaslova-Poglavlje"/>
      </w:pPr>
      <w:r>
        <w:lastRenderedPageBreak/>
        <w:t xml:space="preserve"> </w:t>
      </w:r>
      <w:bookmarkStart w:id="6" w:name="_Toc157116531"/>
      <w:r>
        <w:t>Proba CSRF napada nakon zaštite</w:t>
      </w:r>
      <w:bookmarkEnd w:id="6"/>
    </w:p>
    <w:p w14:paraId="07CDE87C" w14:textId="54A8D2CD" w:rsidR="00C5042E" w:rsidRDefault="00C5042E" w:rsidP="00C5042E">
      <w:pPr>
        <w:pStyle w:val="SlikeTabele"/>
      </w:pPr>
      <w:r>
        <w:rPr>
          <w:noProof/>
        </w:rPr>
        <w:drawing>
          <wp:inline distT="0" distB="0" distL="0" distR="0" wp14:anchorId="6BABF423" wp14:editId="5C1520C0">
            <wp:extent cx="6120130" cy="2813685"/>
            <wp:effectExtent l="0" t="0" r="0" b="5715"/>
            <wp:docPr id="5834081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08124" name="Picture 5834081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B249" w14:textId="37021121" w:rsidR="00C5042E" w:rsidRDefault="00C5042E" w:rsidP="00C5042E">
      <w:pPr>
        <w:pStyle w:val="Oznakaslike"/>
        <w:rPr>
          <w:lang w:val="en-US"/>
        </w:rPr>
      </w:pPr>
      <w:r>
        <w:t xml:space="preserve">Korak </w:t>
      </w:r>
      <w:r>
        <w:t>1</w:t>
      </w:r>
      <w:r>
        <w:t xml:space="preserve"> – Pregled svih korisnika pre izvr</w:t>
      </w:r>
      <w:r>
        <w:rPr>
          <w:lang w:val="en-US"/>
        </w:rPr>
        <w:t>šavanja napada</w:t>
      </w:r>
    </w:p>
    <w:p w14:paraId="197FDCEA" w14:textId="77777777" w:rsidR="00C5042E" w:rsidRPr="00C5042E" w:rsidRDefault="00C5042E" w:rsidP="00C5042E">
      <w:pPr>
        <w:pStyle w:val="Osnovnitekst"/>
        <w:rPr>
          <w:lang w:val="en-US"/>
        </w:rPr>
      </w:pPr>
    </w:p>
    <w:p w14:paraId="7A8A3357" w14:textId="1B4B7085" w:rsidR="00C5042E" w:rsidRDefault="00C5042E" w:rsidP="00C5042E">
      <w:pPr>
        <w:pStyle w:val="SlikeTabele"/>
      </w:pPr>
      <w:r>
        <w:rPr>
          <w:noProof/>
        </w:rPr>
        <w:drawing>
          <wp:inline distT="0" distB="0" distL="0" distR="0" wp14:anchorId="3828565D" wp14:editId="5FBC7659">
            <wp:extent cx="6120130" cy="2815590"/>
            <wp:effectExtent l="0" t="0" r="0" b="3810"/>
            <wp:docPr id="6198360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36080" name="Picture 6198360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27BF" w14:textId="3C6566AD" w:rsidR="00C5042E" w:rsidRDefault="00C5042E" w:rsidP="00C5042E">
      <w:pPr>
        <w:pStyle w:val="Oznakaslike"/>
      </w:pPr>
      <w:r>
        <w:t xml:space="preserve">Korak </w:t>
      </w:r>
      <w:r>
        <w:t xml:space="preserve">2 </w:t>
      </w:r>
      <w:r>
        <w:t>– Nakon klika na Click here</w:t>
      </w:r>
      <w:r>
        <w:t>, dobija se poruka sa statusnim kodom 400</w:t>
      </w:r>
    </w:p>
    <w:p w14:paraId="19D74945" w14:textId="11BB4438" w:rsidR="00C5042E" w:rsidRDefault="00C5042E" w:rsidP="00C5042E">
      <w:pPr>
        <w:pStyle w:val="SlikeTabele"/>
      </w:pPr>
      <w:r>
        <w:rPr>
          <w:noProof/>
        </w:rPr>
        <w:lastRenderedPageBreak/>
        <w:drawing>
          <wp:inline distT="0" distB="0" distL="0" distR="0" wp14:anchorId="5834E24C" wp14:editId="13EBFFAE">
            <wp:extent cx="6120130" cy="2866390"/>
            <wp:effectExtent l="0" t="0" r="0" b="0"/>
            <wp:docPr id="81716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691" name="Picture 81716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CEE6" w14:textId="23DA9753" w:rsidR="00C5042E" w:rsidRPr="00C5042E" w:rsidRDefault="00C5042E" w:rsidP="00C5042E">
      <w:pPr>
        <w:pStyle w:val="Oznakaslike"/>
        <w:rPr>
          <w:lang w:val="en-US"/>
        </w:rPr>
      </w:pPr>
      <w:r>
        <w:t xml:space="preserve">Korak </w:t>
      </w:r>
      <w:r>
        <w:t>3</w:t>
      </w:r>
      <w:r>
        <w:t xml:space="preserve"> –</w:t>
      </w:r>
      <w:r>
        <w:t xml:space="preserve"> Ime i prezime korisnika sa id </w:t>
      </w:r>
      <w:r>
        <w:rPr>
          <w:lang w:val="en-US"/>
        </w:rPr>
        <w:t>= 1 su ostali nepromenjeni</w:t>
      </w:r>
    </w:p>
    <w:p w14:paraId="182605BC" w14:textId="77777777" w:rsidR="00C5042E" w:rsidRPr="00C5042E" w:rsidRDefault="00C5042E" w:rsidP="00C5042E">
      <w:pPr>
        <w:pStyle w:val="Osnovnitekst"/>
      </w:pPr>
    </w:p>
    <w:p w14:paraId="1621C0C9" w14:textId="35FC9B3C" w:rsidR="00C5042E" w:rsidRPr="00C5042E" w:rsidRDefault="00C5042E" w:rsidP="00C5042E">
      <w:pPr>
        <w:pStyle w:val="Oznakaslike"/>
      </w:pPr>
    </w:p>
    <w:p w14:paraId="6843312E" w14:textId="77777777" w:rsidR="00C5042E" w:rsidRPr="00C5042E" w:rsidRDefault="00C5042E" w:rsidP="00C5042E">
      <w:pPr>
        <w:pStyle w:val="Osnovnitekst"/>
      </w:pPr>
    </w:p>
    <w:sectPr w:rsidR="00C5042E" w:rsidRPr="00C5042E" w:rsidSect="006E751E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A7A80" w14:textId="77777777" w:rsidR="006E751E" w:rsidRDefault="006E751E">
      <w:r>
        <w:separator/>
      </w:r>
    </w:p>
  </w:endnote>
  <w:endnote w:type="continuationSeparator" w:id="0">
    <w:p w14:paraId="28D5A742" w14:textId="77777777" w:rsidR="006E751E" w:rsidRDefault="006E75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MBX12">
    <w:altName w:val="Cambria"/>
    <w:panose1 w:val="00000000000000000000"/>
    <w:charset w:val="00"/>
    <w:family w:val="roman"/>
    <w:notTrueType/>
    <w:pitch w:val="default"/>
  </w:font>
  <w:font w:name="CMTI12">
    <w:altName w:val="Cambria"/>
    <w:panose1 w:val="00000000000000000000"/>
    <w:charset w:val="00"/>
    <w:family w:val="roman"/>
    <w:notTrueType/>
    <w:pitch w:val="default"/>
  </w:font>
  <w:font w:name="CMMI12">
    <w:altName w:val="Cambria"/>
    <w:panose1 w:val="00000000000000000000"/>
    <w:charset w:val="00"/>
    <w:family w:val="roman"/>
    <w:notTrueType/>
    <w:pitch w:val="default"/>
  </w:font>
  <w:font w:name="CMSY10">
    <w:altName w:val="Cambria"/>
    <w:panose1 w:val="00000000000000000000"/>
    <w:charset w:val="00"/>
    <w:family w:val="roman"/>
    <w:notTrueType/>
    <w:pitch w:val="default"/>
  </w:font>
  <w:font w:name="CMR12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5A7B4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3EF5D30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8CE6B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44A3A155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8DA2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3D9B2" w14:textId="77777777" w:rsidR="006E751E" w:rsidRDefault="006E751E">
      <w:r>
        <w:separator/>
      </w:r>
    </w:p>
  </w:footnote>
  <w:footnote w:type="continuationSeparator" w:id="0">
    <w:p w14:paraId="36B7ED00" w14:textId="77777777" w:rsidR="006E751E" w:rsidRDefault="006E75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FB0340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7232C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7E3E3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80B1E3D"/>
    <w:multiLevelType w:val="multilevel"/>
    <w:tmpl w:val="3000CF50"/>
    <w:lvl w:ilvl="0">
      <w:start w:val="1"/>
      <w:numFmt w:val="decimal"/>
      <w:pStyle w:val="Inivonaslova-Poglavlje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56"/>
        <w:szCs w:val="5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IInivonaslova-Potpoglavlje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7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34880689"/>
    <w:multiLevelType w:val="hybridMultilevel"/>
    <w:tmpl w:val="F7E6C514"/>
    <w:lvl w:ilvl="0" w:tplc="9738C4FE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10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1" w15:restartNumberingAfterBreak="0">
    <w:nsid w:val="3A865EE0"/>
    <w:multiLevelType w:val="hybridMultilevel"/>
    <w:tmpl w:val="AD0C52DC"/>
    <w:lvl w:ilvl="0" w:tplc="D2CEC554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12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56"/>
        <w:szCs w:val="5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3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6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8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19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0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1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2" w15:restartNumberingAfterBreak="0">
    <w:nsid w:val="6EA1599C"/>
    <w:multiLevelType w:val="hybridMultilevel"/>
    <w:tmpl w:val="336AC576"/>
    <w:lvl w:ilvl="0" w:tplc="3DF0758E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23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24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5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 w16cid:durableId="699545946">
    <w:abstractNumId w:val="4"/>
  </w:num>
  <w:num w:numId="2" w16cid:durableId="1404176374">
    <w:abstractNumId w:val="12"/>
  </w:num>
  <w:num w:numId="3" w16cid:durableId="1091779390">
    <w:abstractNumId w:val="7"/>
  </w:num>
  <w:num w:numId="4" w16cid:durableId="157965785">
    <w:abstractNumId w:val="8"/>
  </w:num>
  <w:num w:numId="5" w16cid:durableId="149101134">
    <w:abstractNumId w:val="13"/>
  </w:num>
  <w:num w:numId="6" w16cid:durableId="183981346">
    <w:abstractNumId w:val="1"/>
  </w:num>
  <w:num w:numId="7" w16cid:durableId="2035768748">
    <w:abstractNumId w:val="17"/>
  </w:num>
  <w:num w:numId="8" w16cid:durableId="462429444">
    <w:abstractNumId w:val="21"/>
  </w:num>
  <w:num w:numId="9" w16cid:durableId="592126815">
    <w:abstractNumId w:val="16"/>
  </w:num>
  <w:num w:numId="10" w16cid:durableId="192159127">
    <w:abstractNumId w:val="3"/>
  </w:num>
  <w:num w:numId="11" w16cid:durableId="405566728">
    <w:abstractNumId w:val="2"/>
  </w:num>
  <w:num w:numId="12" w16cid:durableId="112554631">
    <w:abstractNumId w:val="0"/>
  </w:num>
  <w:num w:numId="13" w16cid:durableId="383916713">
    <w:abstractNumId w:val="5"/>
  </w:num>
  <w:num w:numId="14" w16cid:durableId="725303555">
    <w:abstractNumId w:val="6"/>
  </w:num>
  <w:num w:numId="15" w16cid:durableId="1719625006">
    <w:abstractNumId w:val="25"/>
  </w:num>
  <w:num w:numId="16" w16cid:durableId="416943557">
    <w:abstractNumId w:val="18"/>
  </w:num>
  <w:num w:numId="17" w16cid:durableId="1693992769">
    <w:abstractNumId w:val="24"/>
  </w:num>
  <w:num w:numId="18" w16cid:durableId="56634432">
    <w:abstractNumId w:val="19"/>
  </w:num>
  <w:num w:numId="19" w16cid:durableId="2033723499">
    <w:abstractNumId w:val="10"/>
  </w:num>
  <w:num w:numId="20" w16cid:durableId="2045251816">
    <w:abstractNumId w:val="23"/>
  </w:num>
  <w:num w:numId="21" w16cid:durableId="8273326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4882990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394695509">
    <w:abstractNumId w:val="14"/>
  </w:num>
  <w:num w:numId="24" w16cid:durableId="1004623326">
    <w:abstractNumId w:val="20"/>
  </w:num>
  <w:num w:numId="25" w16cid:durableId="599752690">
    <w:abstractNumId w:val="15"/>
  </w:num>
  <w:num w:numId="26" w16cid:durableId="72773067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318218873">
    <w:abstractNumId w:val="22"/>
  </w:num>
  <w:num w:numId="28" w16cid:durableId="1389256592">
    <w:abstractNumId w:val="11"/>
  </w:num>
  <w:num w:numId="29" w16cid:durableId="14244566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A64"/>
    <w:rsid w:val="00001DEB"/>
    <w:rsid w:val="00004A1B"/>
    <w:rsid w:val="0001377E"/>
    <w:rsid w:val="00015A23"/>
    <w:rsid w:val="0001647F"/>
    <w:rsid w:val="00022379"/>
    <w:rsid w:val="000232E2"/>
    <w:rsid w:val="00053CEC"/>
    <w:rsid w:val="00063807"/>
    <w:rsid w:val="00066AB0"/>
    <w:rsid w:val="00066C16"/>
    <w:rsid w:val="00080C50"/>
    <w:rsid w:val="00084D3C"/>
    <w:rsid w:val="00090B41"/>
    <w:rsid w:val="00094F9D"/>
    <w:rsid w:val="00097684"/>
    <w:rsid w:val="000A0929"/>
    <w:rsid w:val="000A46C2"/>
    <w:rsid w:val="000B0E6E"/>
    <w:rsid w:val="000B1246"/>
    <w:rsid w:val="000C3FD6"/>
    <w:rsid w:val="000D51FA"/>
    <w:rsid w:val="000F0A41"/>
    <w:rsid w:val="000F0F13"/>
    <w:rsid w:val="001104C5"/>
    <w:rsid w:val="00125C81"/>
    <w:rsid w:val="00135926"/>
    <w:rsid w:val="001407C0"/>
    <w:rsid w:val="00144F3E"/>
    <w:rsid w:val="00182901"/>
    <w:rsid w:val="00190281"/>
    <w:rsid w:val="0019403C"/>
    <w:rsid w:val="00196C7A"/>
    <w:rsid w:val="001A5771"/>
    <w:rsid w:val="001A5810"/>
    <w:rsid w:val="001C4524"/>
    <w:rsid w:val="001C6A5D"/>
    <w:rsid w:val="001E1BD7"/>
    <w:rsid w:val="001F70F3"/>
    <w:rsid w:val="00203A16"/>
    <w:rsid w:val="002079CF"/>
    <w:rsid w:val="00207E96"/>
    <w:rsid w:val="0021095F"/>
    <w:rsid w:val="0024148D"/>
    <w:rsid w:val="00242C69"/>
    <w:rsid w:val="002501DE"/>
    <w:rsid w:val="00250829"/>
    <w:rsid w:val="00250BF4"/>
    <w:rsid w:val="00252239"/>
    <w:rsid w:val="002555C7"/>
    <w:rsid w:val="002619F9"/>
    <w:rsid w:val="00263400"/>
    <w:rsid w:val="00267306"/>
    <w:rsid w:val="00283ADA"/>
    <w:rsid w:val="0028548E"/>
    <w:rsid w:val="0028675A"/>
    <w:rsid w:val="002910DC"/>
    <w:rsid w:val="002A0293"/>
    <w:rsid w:val="002A0FDC"/>
    <w:rsid w:val="002A5F84"/>
    <w:rsid w:val="002B60E5"/>
    <w:rsid w:val="002D6CE9"/>
    <w:rsid w:val="002D7455"/>
    <w:rsid w:val="002E288B"/>
    <w:rsid w:val="002F29E2"/>
    <w:rsid w:val="002F5FFB"/>
    <w:rsid w:val="002F6797"/>
    <w:rsid w:val="002F704B"/>
    <w:rsid w:val="002F7A64"/>
    <w:rsid w:val="002F7C33"/>
    <w:rsid w:val="00316224"/>
    <w:rsid w:val="00330E89"/>
    <w:rsid w:val="00356678"/>
    <w:rsid w:val="0036300C"/>
    <w:rsid w:val="0037293D"/>
    <w:rsid w:val="00374335"/>
    <w:rsid w:val="00380263"/>
    <w:rsid w:val="003816ED"/>
    <w:rsid w:val="0038314C"/>
    <w:rsid w:val="00384BF4"/>
    <w:rsid w:val="003854F8"/>
    <w:rsid w:val="0038784D"/>
    <w:rsid w:val="0039080C"/>
    <w:rsid w:val="00393823"/>
    <w:rsid w:val="00394773"/>
    <w:rsid w:val="0039564B"/>
    <w:rsid w:val="00397C91"/>
    <w:rsid w:val="003A43B6"/>
    <w:rsid w:val="003B57A1"/>
    <w:rsid w:val="003B74BE"/>
    <w:rsid w:val="003D583F"/>
    <w:rsid w:val="003E07BC"/>
    <w:rsid w:val="003E5D20"/>
    <w:rsid w:val="004038CA"/>
    <w:rsid w:val="00421CDC"/>
    <w:rsid w:val="004231F8"/>
    <w:rsid w:val="00426C9C"/>
    <w:rsid w:val="00426E8D"/>
    <w:rsid w:val="00440381"/>
    <w:rsid w:val="004553E9"/>
    <w:rsid w:val="00466380"/>
    <w:rsid w:val="00467D12"/>
    <w:rsid w:val="0049224D"/>
    <w:rsid w:val="004B6D72"/>
    <w:rsid w:val="004D0B03"/>
    <w:rsid w:val="004D467F"/>
    <w:rsid w:val="004E1ECB"/>
    <w:rsid w:val="004F3EF3"/>
    <w:rsid w:val="00505586"/>
    <w:rsid w:val="0051626B"/>
    <w:rsid w:val="00517EF6"/>
    <w:rsid w:val="005203C5"/>
    <w:rsid w:val="00530373"/>
    <w:rsid w:val="00544F10"/>
    <w:rsid w:val="005458AC"/>
    <w:rsid w:val="005540C9"/>
    <w:rsid w:val="005642B4"/>
    <w:rsid w:val="00565081"/>
    <w:rsid w:val="00573BBE"/>
    <w:rsid w:val="00586F2A"/>
    <w:rsid w:val="005879CD"/>
    <w:rsid w:val="0059600A"/>
    <w:rsid w:val="005A5D88"/>
    <w:rsid w:val="005C08E1"/>
    <w:rsid w:val="005D2C3A"/>
    <w:rsid w:val="005D61CB"/>
    <w:rsid w:val="005E022C"/>
    <w:rsid w:val="005E0E71"/>
    <w:rsid w:val="005E37C8"/>
    <w:rsid w:val="005F62B2"/>
    <w:rsid w:val="006165DF"/>
    <w:rsid w:val="00616C06"/>
    <w:rsid w:val="00622A86"/>
    <w:rsid w:val="006330B5"/>
    <w:rsid w:val="006366ED"/>
    <w:rsid w:val="006412E1"/>
    <w:rsid w:val="00643157"/>
    <w:rsid w:val="006535A2"/>
    <w:rsid w:val="00657309"/>
    <w:rsid w:val="00666F21"/>
    <w:rsid w:val="00682051"/>
    <w:rsid w:val="006850E6"/>
    <w:rsid w:val="006A5A08"/>
    <w:rsid w:val="006C6414"/>
    <w:rsid w:val="006D0DE4"/>
    <w:rsid w:val="006D2273"/>
    <w:rsid w:val="006E751E"/>
    <w:rsid w:val="006F1DD0"/>
    <w:rsid w:val="006F5267"/>
    <w:rsid w:val="00717EE7"/>
    <w:rsid w:val="00722A7B"/>
    <w:rsid w:val="00723CEE"/>
    <w:rsid w:val="00734727"/>
    <w:rsid w:val="007520A8"/>
    <w:rsid w:val="007526C7"/>
    <w:rsid w:val="00754446"/>
    <w:rsid w:val="00760839"/>
    <w:rsid w:val="00767FFB"/>
    <w:rsid w:val="007C1BCB"/>
    <w:rsid w:val="007C29B2"/>
    <w:rsid w:val="007C5175"/>
    <w:rsid w:val="007C5F95"/>
    <w:rsid w:val="007C7885"/>
    <w:rsid w:val="007F2F77"/>
    <w:rsid w:val="008021B1"/>
    <w:rsid w:val="00813A00"/>
    <w:rsid w:val="0082252D"/>
    <w:rsid w:val="00822B8F"/>
    <w:rsid w:val="00822DFB"/>
    <w:rsid w:val="00830AD3"/>
    <w:rsid w:val="00840B5D"/>
    <w:rsid w:val="008423BC"/>
    <w:rsid w:val="00844393"/>
    <w:rsid w:val="008471DF"/>
    <w:rsid w:val="00847C33"/>
    <w:rsid w:val="008560B4"/>
    <w:rsid w:val="00860902"/>
    <w:rsid w:val="00870DBA"/>
    <w:rsid w:val="00876682"/>
    <w:rsid w:val="008778C1"/>
    <w:rsid w:val="00880ADD"/>
    <w:rsid w:val="00881F6B"/>
    <w:rsid w:val="00882CC1"/>
    <w:rsid w:val="0088572B"/>
    <w:rsid w:val="0089197E"/>
    <w:rsid w:val="008A2734"/>
    <w:rsid w:val="008A6972"/>
    <w:rsid w:val="008B0140"/>
    <w:rsid w:val="008B1674"/>
    <w:rsid w:val="008C172B"/>
    <w:rsid w:val="008C4C6F"/>
    <w:rsid w:val="008D01E4"/>
    <w:rsid w:val="008D3847"/>
    <w:rsid w:val="008D6BD7"/>
    <w:rsid w:val="008E7025"/>
    <w:rsid w:val="008F0FFE"/>
    <w:rsid w:val="0090030B"/>
    <w:rsid w:val="009076E5"/>
    <w:rsid w:val="00930003"/>
    <w:rsid w:val="009310A2"/>
    <w:rsid w:val="009347A2"/>
    <w:rsid w:val="00970A9B"/>
    <w:rsid w:val="00972E53"/>
    <w:rsid w:val="0097755B"/>
    <w:rsid w:val="00977D0E"/>
    <w:rsid w:val="009A04F2"/>
    <w:rsid w:val="009A2F6C"/>
    <w:rsid w:val="009A7EC6"/>
    <w:rsid w:val="009B6460"/>
    <w:rsid w:val="009C2F94"/>
    <w:rsid w:val="009E0194"/>
    <w:rsid w:val="009E7A33"/>
    <w:rsid w:val="009E7BB9"/>
    <w:rsid w:val="009F34BE"/>
    <w:rsid w:val="00A015A5"/>
    <w:rsid w:val="00A1314E"/>
    <w:rsid w:val="00A133CB"/>
    <w:rsid w:val="00A14EB5"/>
    <w:rsid w:val="00A15929"/>
    <w:rsid w:val="00A3069A"/>
    <w:rsid w:val="00A33660"/>
    <w:rsid w:val="00A339E0"/>
    <w:rsid w:val="00A47E10"/>
    <w:rsid w:val="00A57257"/>
    <w:rsid w:val="00A6568D"/>
    <w:rsid w:val="00A65719"/>
    <w:rsid w:val="00A65A91"/>
    <w:rsid w:val="00A66A84"/>
    <w:rsid w:val="00A67FE7"/>
    <w:rsid w:val="00A76B46"/>
    <w:rsid w:val="00A907DB"/>
    <w:rsid w:val="00AA00CF"/>
    <w:rsid w:val="00AA061A"/>
    <w:rsid w:val="00AA2FE3"/>
    <w:rsid w:val="00AB1CAC"/>
    <w:rsid w:val="00AC0E09"/>
    <w:rsid w:val="00AD7394"/>
    <w:rsid w:val="00AE0461"/>
    <w:rsid w:val="00AE311A"/>
    <w:rsid w:val="00AE40CC"/>
    <w:rsid w:val="00AF2A4A"/>
    <w:rsid w:val="00B03C87"/>
    <w:rsid w:val="00B12B0E"/>
    <w:rsid w:val="00B268A8"/>
    <w:rsid w:val="00B50593"/>
    <w:rsid w:val="00B577B6"/>
    <w:rsid w:val="00B60052"/>
    <w:rsid w:val="00B653B5"/>
    <w:rsid w:val="00B74AA8"/>
    <w:rsid w:val="00B76BFB"/>
    <w:rsid w:val="00B80208"/>
    <w:rsid w:val="00B82F49"/>
    <w:rsid w:val="00B8516B"/>
    <w:rsid w:val="00B86929"/>
    <w:rsid w:val="00B92BA4"/>
    <w:rsid w:val="00B95F69"/>
    <w:rsid w:val="00BA0F9D"/>
    <w:rsid w:val="00BB18E2"/>
    <w:rsid w:val="00BB3525"/>
    <w:rsid w:val="00BD3610"/>
    <w:rsid w:val="00BE139F"/>
    <w:rsid w:val="00C04786"/>
    <w:rsid w:val="00C1267A"/>
    <w:rsid w:val="00C211ED"/>
    <w:rsid w:val="00C21541"/>
    <w:rsid w:val="00C21D5E"/>
    <w:rsid w:val="00C5042E"/>
    <w:rsid w:val="00C55943"/>
    <w:rsid w:val="00C717C3"/>
    <w:rsid w:val="00C774A8"/>
    <w:rsid w:val="00C86CDB"/>
    <w:rsid w:val="00C92A36"/>
    <w:rsid w:val="00C95BA0"/>
    <w:rsid w:val="00CA0D08"/>
    <w:rsid w:val="00CA298C"/>
    <w:rsid w:val="00CB3955"/>
    <w:rsid w:val="00CB39C7"/>
    <w:rsid w:val="00CB6E46"/>
    <w:rsid w:val="00CC033C"/>
    <w:rsid w:val="00CD40F7"/>
    <w:rsid w:val="00CE1030"/>
    <w:rsid w:val="00CE26A1"/>
    <w:rsid w:val="00CE4319"/>
    <w:rsid w:val="00CF3A75"/>
    <w:rsid w:val="00CF4371"/>
    <w:rsid w:val="00CF6E68"/>
    <w:rsid w:val="00D0112A"/>
    <w:rsid w:val="00D0353D"/>
    <w:rsid w:val="00D070F1"/>
    <w:rsid w:val="00D144A8"/>
    <w:rsid w:val="00D20D2B"/>
    <w:rsid w:val="00D30280"/>
    <w:rsid w:val="00D31F69"/>
    <w:rsid w:val="00D36853"/>
    <w:rsid w:val="00D402CC"/>
    <w:rsid w:val="00D4093A"/>
    <w:rsid w:val="00D45441"/>
    <w:rsid w:val="00D617EE"/>
    <w:rsid w:val="00D63AEC"/>
    <w:rsid w:val="00D63CED"/>
    <w:rsid w:val="00D65152"/>
    <w:rsid w:val="00D76E8F"/>
    <w:rsid w:val="00D81ED4"/>
    <w:rsid w:val="00D850AA"/>
    <w:rsid w:val="00D96844"/>
    <w:rsid w:val="00DA1F8C"/>
    <w:rsid w:val="00DA3608"/>
    <w:rsid w:val="00DA6A70"/>
    <w:rsid w:val="00DB0C2E"/>
    <w:rsid w:val="00DB0F7D"/>
    <w:rsid w:val="00DB6F68"/>
    <w:rsid w:val="00DD2C05"/>
    <w:rsid w:val="00E041C7"/>
    <w:rsid w:val="00E11BBB"/>
    <w:rsid w:val="00E33DBD"/>
    <w:rsid w:val="00E4454C"/>
    <w:rsid w:val="00E5539C"/>
    <w:rsid w:val="00E65CBC"/>
    <w:rsid w:val="00E7161C"/>
    <w:rsid w:val="00E74E70"/>
    <w:rsid w:val="00E7712B"/>
    <w:rsid w:val="00E77489"/>
    <w:rsid w:val="00E77918"/>
    <w:rsid w:val="00E92563"/>
    <w:rsid w:val="00E94C13"/>
    <w:rsid w:val="00EB7B5E"/>
    <w:rsid w:val="00ED15CA"/>
    <w:rsid w:val="00ED2B8F"/>
    <w:rsid w:val="00ED3624"/>
    <w:rsid w:val="00EF7970"/>
    <w:rsid w:val="00F01B65"/>
    <w:rsid w:val="00F06BB2"/>
    <w:rsid w:val="00F073D5"/>
    <w:rsid w:val="00F46A78"/>
    <w:rsid w:val="00F5676D"/>
    <w:rsid w:val="00F615D6"/>
    <w:rsid w:val="00F63539"/>
    <w:rsid w:val="00F7184A"/>
    <w:rsid w:val="00F97B91"/>
    <w:rsid w:val="00FA373F"/>
    <w:rsid w:val="00FC3313"/>
    <w:rsid w:val="00FD450D"/>
    <w:rsid w:val="00FE082B"/>
    <w:rsid w:val="00FE2134"/>
    <w:rsid w:val="00FE59EE"/>
    <w:rsid w:val="00FF0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7641BF"/>
  <w15:docId w15:val="{FFD64044-EB39-4791-B74D-C5BF43184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D144A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144A8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pPr>
      <w:pageBreakBefore/>
      <w:numPr>
        <w:numId w:val="1"/>
      </w:numPr>
      <w:spacing w:before="960" w:after="480"/>
      <w:jc w:val="both"/>
    </w:pPr>
    <w:rPr>
      <w:rFonts w:ascii="Times New Roman" w:hAnsi="Times New Roman"/>
      <w:smallCaps/>
      <w:sz w:val="40"/>
      <w:szCs w:val="40"/>
      <w:lang w:val="sr-Latn-C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Inivonaslova-Potpoglavlje">
    <w:name w:val="II nivo naslova - Potpoglavlje"/>
    <w:basedOn w:val="Heading2"/>
    <w:next w:val="Osnovnitekst"/>
    <w:rsid w:val="00E7161C"/>
    <w:pPr>
      <w:numPr>
        <w:ilvl w:val="1"/>
        <w:numId w:val="1"/>
      </w:numPr>
      <w:spacing w:after="160"/>
      <w:jc w:val="both"/>
    </w:pPr>
    <w:rPr>
      <w:rFonts w:ascii="Times New Roman" w:hAnsi="Times New Roman"/>
      <w:i w:val="0"/>
      <w:lang w:val="sr-Latn-CS"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pageBreakBefore/>
      <w:numPr>
        <w:numId w:val="2"/>
      </w:numPr>
      <w:tabs>
        <w:tab w:val="left" w:pos="170"/>
      </w:tabs>
      <w:spacing w:before="960" w:after="480"/>
      <w:jc w:val="both"/>
    </w:pPr>
    <w:rPr>
      <w:rFonts w:ascii="Times New Roman" w:hAnsi="Times New Roman"/>
      <w:smallCaps/>
      <w:sz w:val="40"/>
      <w:szCs w:val="40"/>
      <w:lang w:val="sr-Latn-C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 w:val="0"/>
      <w:sz w:val="28"/>
      <w:szCs w:val="28"/>
      <w14:shadow w14:blurRad="0" w14:dist="0" w14:dir="0" w14:sx="0" w14:sy="0" w14:kx="0" w14:ky="0" w14:algn="none">
        <w14:srgbClr w14:val="000000"/>
      </w14:shadow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character" w:customStyle="1" w:styleId="fontstyle01">
    <w:name w:val="fontstyle01"/>
    <w:basedOn w:val="DefaultParagraphFont"/>
    <w:rsid w:val="00AF2A4A"/>
    <w:rPr>
      <w:rFonts w:ascii="CMBX12" w:hAnsi="CMBX12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AF2A4A"/>
    <w:rPr>
      <w:rFonts w:ascii="CMTI12" w:hAnsi="CMTI12" w:hint="default"/>
      <w:b w:val="0"/>
      <w:bCs w:val="0"/>
      <w:i/>
      <w:iCs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AF2A4A"/>
    <w:rPr>
      <w:rFonts w:ascii="CMMI12" w:hAnsi="CMMI12" w:hint="default"/>
      <w:b w:val="0"/>
      <w:bCs w:val="0"/>
      <w:i/>
      <w:iCs/>
      <w:color w:val="000000"/>
      <w:sz w:val="24"/>
      <w:szCs w:val="24"/>
    </w:rPr>
  </w:style>
  <w:style w:type="character" w:customStyle="1" w:styleId="fontstyle41">
    <w:name w:val="fontstyle41"/>
    <w:basedOn w:val="DefaultParagraphFont"/>
    <w:rsid w:val="00AF2A4A"/>
    <w:rPr>
      <w:rFonts w:ascii="CMSY10" w:hAnsi="CMSY10" w:hint="default"/>
      <w:b w:val="0"/>
      <w:bCs w:val="0"/>
      <w:i/>
      <w:iCs/>
      <w:color w:val="000000"/>
      <w:sz w:val="24"/>
      <w:szCs w:val="24"/>
    </w:rPr>
  </w:style>
  <w:style w:type="character" w:customStyle="1" w:styleId="fontstyle51">
    <w:name w:val="fontstyle51"/>
    <w:basedOn w:val="DefaultParagraphFont"/>
    <w:rsid w:val="00AF2A4A"/>
    <w:rPr>
      <w:rFonts w:ascii="CMR12" w:hAnsi="CMR12" w:hint="default"/>
      <w:b w:val="0"/>
      <w:bCs w:val="0"/>
      <w:i w:val="0"/>
      <w:iCs w:val="0"/>
      <w:color w:val="000000"/>
      <w:sz w:val="24"/>
      <w:szCs w:val="24"/>
    </w:rPr>
  </w:style>
  <w:style w:type="table" w:styleId="GridTable4-Accent2">
    <w:name w:val="Grid Table 4 Accent 2"/>
    <w:basedOn w:val="TableNormal"/>
    <w:uiPriority w:val="49"/>
    <w:rsid w:val="00316224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972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risnik\Desktop\templejt_za_master_teze_02_0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templejt_za_master_teze_02_09.dotx</Template>
  <TotalTime>883</TotalTime>
  <Pages>11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1929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creator>Korisnik</dc:creator>
  <cp:lastModifiedBy>Филип Којић</cp:lastModifiedBy>
  <cp:revision>92</cp:revision>
  <cp:lastPrinted>2024-01-25T22:08:00Z</cp:lastPrinted>
  <dcterms:created xsi:type="dcterms:W3CDTF">2023-11-01T11:40:00Z</dcterms:created>
  <dcterms:modified xsi:type="dcterms:W3CDTF">2024-01-25T22:09:00Z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